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FB44788" w14:textId="77777777" w:rsidTr="00E51017">
        <w:trPr>
          <w:trHeight w:hRule="exact" w:val="153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33777DE" w14:textId="77777777" w:rsidR="00692703" w:rsidRPr="00CF1A49" w:rsidRDefault="00B465CB" w:rsidP="00E51017">
            <w:pPr>
              <w:pStyle w:val="Title"/>
            </w:pPr>
            <w:r>
              <w:t>Stuart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Wurt</w:t>
            </w:r>
            <w:r w:rsidR="00797EBA">
              <w:rPr>
                <w:rStyle w:val="IntenseEmphasis"/>
              </w:rPr>
              <w:t>m</w:t>
            </w:r>
            <w:r>
              <w:rPr>
                <w:rStyle w:val="IntenseEmphasis"/>
              </w:rPr>
              <w:t>an</w:t>
            </w:r>
          </w:p>
          <w:p w14:paraId="51FE3140" w14:textId="58EE72D6" w:rsidR="00692703" w:rsidRPr="00CF1A49" w:rsidRDefault="00E51017" w:rsidP="00913946">
            <w:pPr>
              <w:pStyle w:val="ContactInfoEmphasis"/>
              <w:contextualSpacing w:val="0"/>
            </w:pPr>
            <w:r w:rsidRPr="00E51017">
              <w:t>swurtman@csub.edu</w:t>
            </w:r>
          </w:p>
        </w:tc>
      </w:tr>
      <w:tr w:rsidR="009571D8" w:rsidRPr="00CF1A49" w14:paraId="59016628" w14:textId="77777777" w:rsidTr="00692703">
        <w:tc>
          <w:tcPr>
            <w:tcW w:w="9360" w:type="dxa"/>
            <w:tcMar>
              <w:top w:w="432" w:type="dxa"/>
            </w:tcMar>
          </w:tcPr>
          <w:p w14:paraId="6228F9BB" w14:textId="130361F7" w:rsidR="001755A8" w:rsidRPr="00CF1A49" w:rsidRDefault="00CC1EE9" w:rsidP="00913946">
            <w:pPr>
              <w:contextualSpacing w:val="0"/>
            </w:pPr>
            <w:r w:rsidRPr="00CC1EE9">
              <w:t xml:space="preserve">Throughout my education, career, and life, I </w:t>
            </w:r>
            <w:r w:rsidR="00E853BF">
              <w:t xml:space="preserve">study </w:t>
            </w:r>
            <w:r w:rsidR="008954A1">
              <w:t xml:space="preserve">the rules that govern computers and society, so </w:t>
            </w:r>
            <w:r w:rsidR="007C524C">
              <w:t xml:space="preserve">that </w:t>
            </w:r>
            <w:r w:rsidR="002E2A8A">
              <w:t>may bend them</w:t>
            </w:r>
            <w:r w:rsidR="007C524C">
              <w:t xml:space="preserve"> to</w:t>
            </w:r>
            <w:r w:rsidR="002E2A8A">
              <w:t>ward</w:t>
            </w:r>
            <w:r w:rsidRPr="00CC1EE9">
              <w:t xml:space="preserve"> a more just and equitable world.  </w:t>
            </w:r>
            <w:r w:rsidR="00357CFB">
              <w:t>I’m looking for positions where I can make a difference.</w:t>
            </w:r>
          </w:p>
        </w:tc>
      </w:tr>
    </w:tbl>
    <w:p w14:paraId="25B8E39A" w14:textId="77777777" w:rsidR="004E01EB" w:rsidRPr="00CF1A49" w:rsidRDefault="001D05F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292B9CA52FC4069B4ABA8E96F19C05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B6D1F86" w14:textId="77777777" w:rsidTr="00D66A52">
        <w:tc>
          <w:tcPr>
            <w:tcW w:w="9355" w:type="dxa"/>
          </w:tcPr>
          <w:p w14:paraId="410040F8" w14:textId="22DD83CB" w:rsidR="00797EBA" w:rsidRPr="00CF1A49" w:rsidRDefault="00797EBA" w:rsidP="00797EBA">
            <w:pPr>
              <w:pStyle w:val="Heading3"/>
              <w:contextualSpacing w:val="0"/>
              <w:outlineLvl w:val="2"/>
            </w:pPr>
            <w:r>
              <w:t>2016</w:t>
            </w:r>
            <w:r w:rsidRPr="00CF1A49">
              <w:t xml:space="preserve"> – </w:t>
            </w:r>
            <w:r w:rsidR="003869D0">
              <w:t>2019</w:t>
            </w:r>
          </w:p>
          <w:p w14:paraId="41C94282" w14:textId="77777777" w:rsidR="00797EBA" w:rsidRPr="00CF1A49" w:rsidRDefault="00797EBA" w:rsidP="00797EBA">
            <w:pPr>
              <w:pStyle w:val="Heading2"/>
              <w:contextualSpacing w:val="0"/>
              <w:outlineLvl w:val="1"/>
            </w:pPr>
            <w:r>
              <w:t>IT Specialist</w:t>
            </w:r>
            <w:r w:rsidRPr="00CF1A49">
              <w:t xml:space="preserve">, </w:t>
            </w:r>
            <w:r>
              <w:rPr>
                <w:rStyle w:val="SubtleReference"/>
              </w:rPr>
              <w:t>Clear creek systems</w:t>
            </w:r>
          </w:p>
          <w:p w14:paraId="61095BF4" w14:textId="318EA8E6" w:rsidR="00797EBA" w:rsidRDefault="00797EBA" w:rsidP="00797EBA">
            <w:r>
              <w:t>Develop</w:t>
            </w:r>
            <w:r w:rsidR="00131803">
              <w:t>ed</w:t>
            </w:r>
            <w:r>
              <w:t xml:space="preserve"> IT business strategies in collaboration with stakeholders, administer</w:t>
            </w:r>
            <w:r w:rsidR="00131803">
              <w:t>ed</w:t>
            </w:r>
            <w:r>
              <w:t xml:space="preserve"> multiple Office 365 tenants, </w:t>
            </w:r>
            <w:r w:rsidR="00AA3E74">
              <w:t>provide</w:t>
            </w:r>
            <w:r w:rsidR="00131803">
              <w:t>d</w:t>
            </w:r>
            <w:r w:rsidR="00AA3E74">
              <w:t xml:space="preserve"> user support, </w:t>
            </w:r>
            <w:r>
              <w:t>automate</w:t>
            </w:r>
            <w:r w:rsidR="00131803">
              <w:t>d</w:t>
            </w:r>
            <w:r>
              <w:t xml:space="preserve"> business processes, </w:t>
            </w:r>
            <w:proofErr w:type="gramStart"/>
            <w:r>
              <w:t>implement</w:t>
            </w:r>
            <w:r w:rsidR="00131803">
              <w:t>ed</w:t>
            </w:r>
            <w:proofErr w:type="gramEnd"/>
            <w:r>
              <w:t xml:space="preserve"> and maintain</w:t>
            </w:r>
            <w:r w:rsidR="00131803">
              <w:t>ed</w:t>
            </w:r>
            <w:r>
              <w:t xml:space="preserve"> SharePoint</w:t>
            </w:r>
            <w:r w:rsidR="00E51017">
              <w:t xml:space="preserve"> and </w:t>
            </w:r>
            <w:r>
              <w:t>Dynamics CRM, maintain</w:t>
            </w:r>
            <w:r w:rsidR="00131803">
              <w:t>ed</w:t>
            </w:r>
            <w:r>
              <w:t xml:space="preserve"> networks,</w:t>
            </w:r>
            <w:r w:rsidR="00E51017">
              <w:t xml:space="preserve"> design</w:t>
            </w:r>
            <w:r w:rsidR="00EE6638">
              <w:t>ed</w:t>
            </w:r>
            <w:r w:rsidR="00E51017">
              <w:t xml:space="preserve"> and maintain</w:t>
            </w:r>
            <w:r w:rsidR="00EE6638">
              <w:t>ed</w:t>
            </w:r>
            <w:r>
              <w:t xml:space="preserve"> website</w:t>
            </w:r>
            <w:r w:rsidR="00EE6638">
              <w:t>s</w:t>
            </w:r>
            <w:r w:rsidR="00E51017">
              <w:t>.</w:t>
            </w:r>
          </w:p>
          <w:p w14:paraId="3F197A9B" w14:textId="77777777" w:rsidR="00797EBA" w:rsidRDefault="00797EBA" w:rsidP="001D0BF1">
            <w:pPr>
              <w:pStyle w:val="Heading3"/>
              <w:contextualSpacing w:val="0"/>
              <w:outlineLvl w:val="2"/>
            </w:pPr>
          </w:p>
          <w:p w14:paraId="4F81536A" w14:textId="77777777" w:rsidR="00797EBA" w:rsidRPr="00CF1A49" w:rsidRDefault="00797EBA" w:rsidP="00797EBA">
            <w:pPr>
              <w:pStyle w:val="Heading3"/>
              <w:contextualSpacing w:val="0"/>
              <w:outlineLvl w:val="2"/>
            </w:pPr>
            <w:r>
              <w:t>2015</w:t>
            </w:r>
            <w:r w:rsidRPr="00CF1A49">
              <w:t xml:space="preserve"> –</w:t>
            </w:r>
            <w:r>
              <w:t xml:space="preserve"> 2017</w:t>
            </w:r>
          </w:p>
          <w:p w14:paraId="2F69F1CF" w14:textId="77777777" w:rsidR="00797EBA" w:rsidRPr="00CF1A49" w:rsidRDefault="00797EBA" w:rsidP="00797EBA">
            <w:pPr>
              <w:pStyle w:val="Heading2"/>
              <w:contextualSpacing w:val="0"/>
              <w:outlineLvl w:val="1"/>
            </w:pPr>
            <w:r>
              <w:t>Accounts payable clerk</w:t>
            </w:r>
            <w:r w:rsidRPr="00CF1A49">
              <w:t>,</w:t>
            </w:r>
            <w:r>
              <w:t xml:space="preserve"> </w:t>
            </w:r>
            <w:r>
              <w:rPr>
                <w:rStyle w:val="SubtleReference"/>
              </w:rPr>
              <w:t>Clear creek systems</w:t>
            </w:r>
          </w:p>
          <w:p w14:paraId="0E6E660C" w14:textId="77777777" w:rsidR="00797EBA" w:rsidRDefault="00797EBA" w:rsidP="00797EBA">
            <w:r>
              <w:t>Oversaw the accounts payable department, ensured accurate data collection and entry, timely approval, dispute-handling, and payment of invoices, developed and maintained W-9 records, processed 1099s, supported accounting department research projects. Provided training for new hires.</w:t>
            </w:r>
          </w:p>
          <w:p w14:paraId="3C4D97A7" w14:textId="77777777" w:rsidR="00797EBA" w:rsidRDefault="00797EBA" w:rsidP="001D0BF1">
            <w:pPr>
              <w:pStyle w:val="Heading3"/>
              <w:contextualSpacing w:val="0"/>
              <w:outlineLvl w:val="2"/>
            </w:pPr>
          </w:p>
          <w:p w14:paraId="07BFAB7A" w14:textId="77777777" w:rsidR="00797EBA" w:rsidRPr="00CF1A49" w:rsidRDefault="00797EBA" w:rsidP="00797EBA">
            <w:pPr>
              <w:pStyle w:val="Heading3"/>
              <w:contextualSpacing w:val="0"/>
              <w:outlineLvl w:val="2"/>
            </w:pPr>
            <w:r>
              <w:t>2013</w:t>
            </w:r>
            <w:r w:rsidRPr="00CF1A49">
              <w:t xml:space="preserve"> – </w:t>
            </w:r>
            <w:r>
              <w:t>2014</w:t>
            </w:r>
          </w:p>
          <w:p w14:paraId="5F221793" w14:textId="77777777" w:rsidR="00797EBA" w:rsidRPr="00CF1A49" w:rsidRDefault="00797EBA" w:rsidP="00797EBA">
            <w:pPr>
              <w:pStyle w:val="Heading2"/>
              <w:contextualSpacing w:val="0"/>
              <w:outlineLvl w:val="1"/>
            </w:pPr>
            <w:r>
              <w:t>Lifeguard</w:t>
            </w:r>
            <w:r w:rsidRPr="00CF1A49">
              <w:t xml:space="preserve">, </w:t>
            </w:r>
            <w:r>
              <w:rPr>
                <w:rStyle w:val="SubtleReference"/>
              </w:rPr>
              <w:t>Park Stockdale Community Pool</w:t>
            </w:r>
          </w:p>
          <w:p w14:paraId="39EF3B58" w14:textId="77777777" w:rsidR="00797EBA" w:rsidRDefault="00797EBA" w:rsidP="00797EBA">
            <w:r>
              <w:t xml:space="preserve">Developed and taught swim lessons program and served as a lifeguard during the summers.  </w:t>
            </w:r>
          </w:p>
          <w:p w14:paraId="29C469C0" w14:textId="77777777" w:rsidR="00797EBA" w:rsidRDefault="00797EBA" w:rsidP="001D0BF1">
            <w:pPr>
              <w:pStyle w:val="Heading3"/>
              <w:contextualSpacing w:val="0"/>
              <w:outlineLvl w:val="2"/>
            </w:pPr>
          </w:p>
          <w:p w14:paraId="6F19A8DD" w14:textId="77777777" w:rsidR="001D0BF1" w:rsidRPr="00CF1A49" w:rsidRDefault="008B774C" w:rsidP="001D0BF1">
            <w:pPr>
              <w:pStyle w:val="Heading3"/>
              <w:contextualSpacing w:val="0"/>
              <w:outlineLvl w:val="2"/>
            </w:pPr>
            <w:r>
              <w:t>2012</w:t>
            </w:r>
          </w:p>
          <w:p w14:paraId="46701661" w14:textId="77777777" w:rsidR="001D0BF1" w:rsidRPr="00CF1A49" w:rsidRDefault="008B774C" w:rsidP="001D0BF1">
            <w:pPr>
              <w:pStyle w:val="Heading2"/>
              <w:contextualSpacing w:val="0"/>
              <w:outlineLvl w:val="1"/>
            </w:pPr>
            <w:r>
              <w:t>Aquatic Specialist</w:t>
            </w:r>
            <w:r w:rsidR="001D0BF1" w:rsidRPr="00CF1A49">
              <w:t>,</w:t>
            </w:r>
            <w:r>
              <w:t xml:space="preserve"> </w:t>
            </w:r>
            <w:r>
              <w:rPr>
                <w:rStyle w:val="SubtleReference"/>
              </w:rPr>
              <w:t>City of Bakersfield, Parks and Recreation</w:t>
            </w:r>
          </w:p>
          <w:p w14:paraId="551756E3" w14:textId="77777777" w:rsidR="001E3120" w:rsidRPr="00CF1A49" w:rsidRDefault="008B774C" w:rsidP="001D0BF1">
            <w:pPr>
              <w:contextualSpacing w:val="0"/>
            </w:pPr>
            <w:r>
              <w:t>Taught swim lessons and served as a lifeguard during the summer.  Nominated for lifeguard of the month based on performing above and beyond assigned responsibilities.</w:t>
            </w:r>
          </w:p>
        </w:tc>
      </w:tr>
      <w:tr w:rsidR="00F61DF9" w:rsidRPr="00CF1A49" w14:paraId="766B257D" w14:textId="77777777" w:rsidTr="00F61DF9">
        <w:tc>
          <w:tcPr>
            <w:tcW w:w="9355" w:type="dxa"/>
            <w:tcMar>
              <w:top w:w="216" w:type="dxa"/>
            </w:tcMar>
          </w:tcPr>
          <w:p w14:paraId="245F4873" w14:textId="77777777" w:rsidR="008B774C" w:rsidRDefault="008B774C" w:rsidP="00797EBA"/>
        </w:tc>
      </w:tr>
    </w:tbl>
    <w:sdt>
      <w:sdtPr>
        <w:alias w:val="Education:"/>
        <w:tag w:val="Education:"/>
        <w:id w:val="-1908763273"/>
        <w:placeholder>
          <w:docPart w:val="5ACD843BB50643E193CF1A56F8E6EB74"/>
        </w:placeholder>
        <w:temporary/>
        <w:showingPlcHdr/>
        <w15:appearance w15:val="hidden"/>
      </w:sdtPr>
      <w:sdtEndPr/>
      <w:sdtContent>
        <w:p w14:paraId="078A11B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6D13151" w14:textId="77777777" w:rsidTr="00D66A52">
        <w:tc>
          <w:tcPr>
            <w:tcW w:w="9355" w:type="dxa"/>
          </w:tcPr>
          <w:p w14:paraId="56D66322" w14:textId="77777777" w:rsidR="00797EBA" w:rsidRPr="00CF1A49" w:rsidRDefault="00797EBA" w:rsidP="00797EBA">
            <w:pPr>
              <w:pStyle w:val="Heading3"/>
              <w:contextualSpacing w:val="0"/>
              <w:outlineLvl w:val="2"/>
            </w:pPr>
            <w:r>
              <w:t>May</w:t>
            </w:r>
            <w:r w:rsidRPr="00CF1A49">
              <w:t xml:space="preserve"> </w:t>
            </w:r>
            <w:r>
              <w:t>2022</w:t>
            </w:r>
          </w:p>
          <w:p w14:paraId="79A5FE64" w14:textId="34590D58" w:rsidR="00797EBA" w:rsidRPr="00CF1A49" w:rsidRDefault="00797EBA" w:rsidP="00797EBA">
            <w:pPr>
              <w:pStyle w:val="Heading2"/>
              <w:contextualSpacing w:val="0"/>
              <w:outlineLvl w:val="1"/>
            </w:pPr>
            <w:r>
              <w:t>BS Computer Science &amp; BS Applied Math</w:t>
            </w:r>
            <w:r w:rsidR="00F70905">
              <w:t>e</w:t>
            </w:r>
            <w:r>
              <w:t>matics</w:t>
            </w:r>
            <w:r w:rsidRPr="00CF1A49">
              <w:t xml:space="preserve">, </w:t>
            </w:r>
            <w:r>
              <w:rPr>
                <w:rStyle w:val="SubtleReference"/>
              </w:rPr>
              <w:t>CSU Bakersfield</w:t>
            </w:r>
          </w:p>
          <w:p w14:paraId="701D49DF" w14:textId="77777777" w:rsidR="00797EBA" w:rsidRDefault="00797EBA" w:rsidP="00797EBA">
            <w:r>
              <w:t>Currently studying computer science and mathematics.</w:t>
            </w:r>
          </w:p>
          <w:p w14:paraId="2EA7E07B" w14:textId="77777777" w:rsidR="00797EBA" w:rsidRDefault="00797EBA" w:rsidP="00797EBA">
            <w:pPr>
              <w:pStyle w:val="Heading3"/>
              <w:contextualSpacing w:val="0"/>
              <w:outlineLvl w:val="2"/>
            </w:pPr>
          </w:p>
          <w:p w14:paraId="795B9AE2" w14:textId="77777777" w:rsidR="001D0BF1" w:rsidRPr="00CF1A49" w:rsidRDefault="00667947" w:rsidP="00797EBA">
            <w:pPr>
              <w:pStyle w:val="Heading3"/>
              <w:contextualSpacing w:val="0"/>
              <w:outlineLvl w:val="2"/>
            </w:pPr>
            <w:r>
              <w:t>May 2013</w:t>
            </w:r>
          </w:p>
          <w:p w14:paraId="4A51C5E3" w14:textId="77777777" w:rsidR="001D0BF1" w:rsidRPr="00CF1A49" w:rsidRDefault="00667947" w:rsidP="001D0BF1">
            <w:pPr>
              <w:pStyle w:val="Heading2"/>
              <w:contextualSpacing w:val="0"/>
              <w:outlineLvl w:val="1"/>
            </w:pPr>
            <w:r>
              <w:t>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Stockdale High SChool</w:t>
            </w:r>
          </w:p>
          <w:p w14:paraId="3E2183FC" w14:textId="77777777" w:rsidR="007538DC" w:rsidRPr="00CF1A49" w:rsidRDefault="00667947" w:rsidP="007538DC">
            <w:pPr>
              <w:contextualSpacing w:val="0"/>
            </w:pPr>
            <w:r>
              <w:t>3.8 GPA. Participated in National Honor Society, ASB stud govt, Band, Drumline, and Swimming</w:t>
            </w:r>
          </w:p>
        </w:tc>
      </w:tr>
      <w:tr w:rsidR="00F61DF9" w:rsidRPr="00CF1A49" w14:paraId="1F59D017" w14:textId="77777777" w:rsidTr="00F61DF9">
        <w:tc>
          <w:tcPr>
            <w:tcW w:w="9355" w:type="dxa"/>
            <w:tcMar>
              <w:top w:w="216" w:type="dxa"/>
            </w:tcMar>
          </w:tcPr>
          <w:p w14:paraId="425DB0F0" w14:textId="77777777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4DD247BEB100469899E9F2B342C16689"/>
        </w:placeholder>
        <w:temporary/>
        <w:showingPlcHdr/>
        <w15:appearance w15:val="hidden"/>
      </w:sdtPr>
      <w:sdtEndPr/>
      <w:sdtContent>
        <w:p w14:paraId="5390C138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7148B8E" w14:textId="77777777" w:rsidTr="00CF1A49">
        <w:tc>
          <w:tcPr>
            <w:tcW w:w="4675" w:type="dxa"/>
          </w:tcPr>
          <w:p w14:paraId="73516A64" w14:textId="3C6462E6" w:rsidR="001E3120" w:rsidRPr="006E1507" w:rsidRDefault="007A70DA" w:rsidP="006E1507">
            <w:pPr>
              <w:pStyle w:val="ListBullet"/>
              <w:contextualSpacing w:val="0"/>
            </w:pPr>
            <w:r>
              <w:t>Experienced in Office 365 and Azure</w:t>
            </w:r>
          </w:p>
          <w:p w14:paraId="156B717F" w14:textId="77777777" w:rsidR="001F4E6D" w:rsidRDefault="007A70DA" w:rsidP="006E1507">
            <w:pPr>
              <w:pStyle w:val="ListBullet"/>
              <w:contextualSpacing w:val="0"/>
            </w:pPr>
            <w:r>
              <w:t>Experienced in HTML, CSS, JavaScript, C++</w:t>
            </w:r>
          </w:p>
          <w:p w14:paraId="55EDCFA8" w14:textId="77777777" w:rsidR="007A70DA" w:rsidRDefault="007A70DA" w:rsidP="006E1507">
            <w:pPr>
              <w:pStyle w:val="ListBullet"/>
              <w:contextualSpacing w:val="0"/>
            </w:pPr>
            <w:r>
              <w:t>Experienced in Customer Support</w:t>
            </w:r>
          </w:p>
          <w:p w14:paraId="1F44348D" w14:textId="77777777" w:rsidR="007A70DA" w:rsidRPr="006E1507" w:rsidRDefault="007A70DA" w:rsidP="006E1507">
            <w:pPr>
              <w:pStyle w:val="ListBullet"/>
              <w:contextualSpacing w:val="0"/>
            </w:pPr>
            <w:r>
              <w:t>Experienced in Project Management</w:t>
            </w:r>
          </w:p>
        </w:tc>
        <w:tc>
          <w:tcPr>
            <w:tcW w:w="4675" w:type="dxa"/>
            <w:tcMar>
              <w:left w:w="360" w:type="dxa"/>
            </w:tcMar>
          </w:tcPr>
          <w:p w14:paraId="16A0DADE" w14:textId="77777777" w:rsidR="003A0632" w:rsidRPr="006E1507" w:rsidRDefault="00E51017" w:rsidP="006E1507">
            <w:pPr>
              <w:pStyle w:val="ListBullet"/>
              <w:contextualSpacing w:val="0"/>
            </w:pPr>
            <w:r>
              <w:t>Open-minded problem solver</w:t>
            </w:r>
          </w:p>
          <w:p w14:paraId="33F941BA" w14:textId="77777777" w:rsidR="001E3120" w:rsidRPr="006E1507" w:rsidRDefault="00E51017" w:rsidP="006E1507">
            <w:pPr>
              <w:pStyle w:val="ListBullet"/>
              <w:contextualSpacing w:val="0"/>
            </w:pPr>
            <w:r>
              <w:t>Proactive communicator</w:t>
            </w:r>
          </w:p>
          <w:p w14:paraId="7C5B568E" w14:textId="77777777" w:rsidR="001E3120" w:rsidRPr="006E1507" w:rsidRDefault="00E51017" w:rsidP="006E1507">
            <w:pPr>
              <w:pStyle w:val="ListBullet"/>
              <w:contextualSpacing w:val="0"/>
            </w:pPr>
            <w:r>
              <w:t>Supportive leader and mentor</w:t>
            </w:r>
          </w:p>
        </w:tc>
      </w:tr>
    </w:tbl>
    <w:sdt>
      <w:sdtPr>
        <w:alias w:val="Activities:"/>
        <w:tag w:val="Activities:"/>
        <w:id w:val="1223332893"/>
        <w:placeholder>
          <w:docPart w:val="1ABA12BD9ED942F182878EE2A7954E23"/>
        </w:placeholder>
        <w:temporary/>
        <w:showingPlcHdr/>
        <w15:appearance w15:val="hidden"/>
      </w:sdtPr>
      <w:sdtEndPr/>
      <w:sdtContent>
        <w:p w14:paraId="4A3ABE19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4A9B940E" w14:textId="77777777" w:rsidR="00B51D1B" w:rsidRPr="006E1507" w:rsidRDefault="00AA3E74" w:rsidP="006E1507">
      <w:r>
        <w:t>I am a passionate outdoorsperson.  I spend my spare time swimming, cycling, running, hiking, snowshoeing, skiing, rock climbing, mountaineering, kayaking, free diving, and travelling</w:t>
      </w:r>
      <w:r w:rsidR="009C630A">
        <w:t>, and during these activities I pick up any trash I find</w:t>
      </w:r>
      <w:r>
        <w:t xml:space="preserve">.  I am currently working to increase outdoor access as the president of Bakersfield’s mountain biking club, the SSFTA.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0C3E3" w14:textId="77777777" w:rsidR="00B465CB" w:rsidRDefault="00B465CB" w:rsidP="0068194B">
      <w:r>
        <w:separator/>
      </w:r>
    </w:p>
    <w:p w14:paraId="7917BE11" w14:textId="77777777" w:rsidR="00B465CB" w:rsidRDefault="00B465CB"/>
    <w:p w14:paraId="1EE393E1" w14:textId="77777777" w:rsidR="00B465CB" w:rsidRDefault="00B465CB"/>
  </w:endnote>
  <w:endnote w:type="continuationSeparator" w:id="0">
    <w:p w14:paraId="52763DB8" w14:textId="77777777" w:rsidR="00B465CB" w:rsidRDefault="00B465CB" w:rsidP="0068194B">
      <w:r>
        <w:continuationSeparator/>
      </w:r>
    </w:p>
    <w:p w14:paraId="1D2A8D71" w14:textId="77777777" w:rsidR="00B465CB" w:rsidRDefault="00B465CB"/>
    <w:p w14:paraId="0480FA7A" w14:textId="77777777" w:rsidR="00B465CB" w:rsidRDefault="00B465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6569B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84DE7" w14:textId="77777777" w:rsidR="00B465CB" w:rsidRDefault="00B465CB" w:rsidP="0068194B">
      <w:r>
        <w:separator/>
      </w:r>
    </w:p>
    <w:p w14:paraId="25013FC2" w14:textId="77777777" w:rsidR="00B465CB" w:rsidRDefault="00B465CB"/>
    <w:p w14:paraId="3BF7A8BB" w14:textId="77777777" w:rsidR="00B465CB" w:rsidRDefault="00B465CB"/>
  </w:footnote>
  <w:footnote w:type="continuationSeparator" w:id="0">
    <w:p w14:paraId="4DAF9314" w14:textId="77777777" w:rsidR="00B465CB" w:rsidRDefault="00B465CB" w:rsidP="0068194B">
      <w:r>
        <w:continuationSeparator/>
      </w:r>
    </w:p>
    <w:p w14:paraId="63AA3430" w14:textId="77777777" w:rsidR="00B465CB" w:rsidRDefault="00B465CB"/>
    <w:p w14:paraId="13A1120C" w14:textId="77777777" w:rsidR="00B465CB" w:rsidRDefault="00B465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64C4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70AD1DE" wp14:editId="7522369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7C2F7D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CADE4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CADE4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CADE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CADE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CADE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CADE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CADE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CADE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CADE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CB"/>
    <w:rsid w:val="000001EF"/>
    <w:rsid w:val="00007322"/>
    <w:rsid w:val="00007728"/>
    <w:rsid w:val="00024584"/>
    <w:rsid w:val="00024730"/>
    <w:rsid w:val="00052608"/>
    <w:rsid w:val="00055E95"/>
    <w:rsid w:val="0007021F"/>
    <w:rsid w:val="000B2BA5"/>
    <w:rsid w:val="000F2F8C"/>
    <w:rsid w:val="0010006E"/>
    <w:rsid w:val="001045A8"/>
    <w:rsid w:val="00114A91"/>
    <w:rsid w:val="00131803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2A8A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7CFB"/>
    <w:rsid w:val="00366398"/>
    <w:rsid w:val="003869D0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D4D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7947"/>
    <w:rsid w:val="0068194B"/>
    <w:rsid w:val="00692703"/>
    <w:rsid w:val="006A1962"/>
    <w:rsid w:val="006B5D48"/>
    <w:rsid w:val="006B7D7B"/>
    <w:rsid w:val="006C1A5E"/>
    <w:rsid w:val="006E1507"/>
    <w:rsid w:val="00712D8B"/>
    <w:rsid w:val="00723C14"/>
    <w:rsid w:val="007273B7"/>
    <w:rsid w:val="00733E0A"/>
    <w:rsid w:val="0074403D"/>
    <w:rsid w:val="00746D44"/>
    <w:rsid w:val="007538DC"/>
    <w:rsid w:val="00757803"/>
    <w:rsid w:val="0079206B"/>
    <w:rsid w:val="00796076"/>
    <w:rsid w:val="00797EBA"/>
    <w:rsid w:val="007A70DA"/>
    <w:rsid w:val="007C0566"/>
    <w:rsid w:val="007C524C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54A1"/>
    <w:rsid w:val="008A6538"/>
    <w:rsid w:val="008B774C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C630A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3E74"/>
    <w:rsid w:val="00AB32F8"/>
    <w:rsid w:val="00AB610B"/>
    <w:rsid w:val="00AD360E"/>
    <w:rsid w:val="00AD40FB"/>
    <w:rsid w:val="00AD782D"/>
    <w:rsid w:val="00AE7650"/>
    <w:rsid w:val="00B10EBE"/>
    <w:rsid w:val="00B236F1"/>
    <w:rsid w:val="00B465CB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C1EE9"/>
    <w:rsid w:val="00CD323D"/>
    <w:rsid w:val="00CE1541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C7D64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1017"/>
    <w:rsid w:val="00E5632B"/>
    <w:rsid w:val="00E70240"/>
    <w:rsid w:val="00E71E6B"/>
    <w:rsid w:val="00E81CC5"/>
    <w:rsid w:val="00E853BF"/>
    <w:rsid w:val="00E85A87"/>
    <w:rsid w:val="00E85B4A"/>
    <w:rsid w:val="00E9528E"/>
    <w:rsid w:val="00E9682D"/>
    <w:rsid w:val="00EA5099"/>
    <w:rsid w:val="00EC1351"/>
    <w:rsid w:val="00EC4CBF"/>
    <w:rsid w:val="00EE2CA8"/>
    <w:rsid w:val="00EE6638"/>
    <w:rsid w:val="00EF17E8"/>
    <w:rsid w:val="00EF51D9"/>
    <w:rsid w:val="00F130DD"/>
    <w:rsid w:val="00F24884"/>
    <w:rsid w:val="00F476C4"/>
    <w:rsid w:val="00F61DF9"/>
    <w:rsid w:val="00F70905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9D9965"/>
  <w15:chartTrackingRefBased/>
  <w15:docId w15:val="{7F523E48-CEFB-417E-BF8A-C496BD50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CADE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D5672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D5672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CADE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335B74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CADE4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CADE4" w:themeColor="accent1" w:shadow="1" w:frame="1"/>
        <w:left w:val="single" w:sz="2" w:space="10" w:color="1CADE4" w:themeColor="accent1" w:shadow="1" w:frame="1"/>
        <w:bottom w:val="single" w:sz="2" w:space="10" w:color="1CADE4" w:themeColor="accent1" w:shadow="1" w:frame="1"/>
        <w:right w:val="single" w:sz="2" w:space="10" w:color="1CADE4" w:themeColor="accent1" w:shadow="1" w:frame="1"/>
      </w:pBdr>
      <w:ind w:left="1152" w:right="1152"/>
    </w:pPr>
    <w:rPr>
      <w:rFonts w:eastAsiaTheme="minorEastAsia"/>
      <w:i/>
      <w:iCs/>
      <w:color w:val="1CADE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CD6C0" w:themeColor="accent4" w:themeTint="99"/>
        <w:bottom w:val="single" w:sz="2" w:space="0" w:color="8CD6C0" w:themeColor="accent4" w:themeTint="99"/>
        <w:insideH w:val="single" w:sz="2" w:space="0" w:color="8CD6C0" w:themeColor="accent4" w:themeTint="99"/>
        <w:insideV w:val="single" w:sz="2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6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D5571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6EAC1C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74B5E4" w:themeColor="accent2" w:themeTint="99"/>
        <w:bottom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7CE1E7" w:themeColor="accent3" w:themeTint="99"/>
        <w:bottom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CD6C0" w:themeColor="accent4" w:themeTint="99"/>
        <w:bottom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7EC492" w:themeColor="accent5" w:themeTint="99"/>
        <w:bottom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0C7C5" w:themeColor="accent6" w:themeTint="99"/>
        <w:bottom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2"/>
        <w:left w:val="single" w:sz="24" w:space="0" w:color="2683C6" w:themeColor="accent2"/>
        <w:bottom w:val="single" w:sz="24" w:space="0" w:color="2683C6" w:themeColor="accent2"/>
        <w:right w:val="single" w:sz="24" w:space="0" w:color="2683C6" w:themeColor="accent2"/>
      </w:tblBorders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27CED7" w:themeColor="accent3"/>
        <w:left w:val="single" w:sz="24" w:space="0" w:color="27CED7" w:themeColor="accent3"/>
        <w:bottom w:val="single" w:sz="24" w:space="0" w:color="27CED7" w:themeColor="accent3"/>
        <w:right w:val="single" w:sz="24" w:space="0" w:color="27CED7" w:themeColor="accent3"/>
      </w:tblBorders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2BA97" w:themeColor="accent4"/>
        <w:left w:val="single" w:sz="24" w:space="0" w:color="42BA97" w:themeColor="accent4"/>
        <w:bottom w:val="single" w:sz="24" w:space="0" w:color="42BA97" w:themeColor="accent4"/>
        <w:right w:val="single" w:sz="24" w:space="0" w:color="42BA97" w:themeColor="accent4"/>
      </w:tblBorders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3E8853" w:themeColor="accent5"/>
        <w:left w:val="single" w:sz="24" w:space="0" w:color="3E8853" w:themeColor="accent5"/>
        <w:bottom w:val="single" w:sz="24" w:space="0" w:color="3E8853" w:themeColor="accent5"/>
        <w:right w:val="single" w:sz="24" w:space="0" w:color="3E8853" w:themeColor="accent5"/>
      </w:tblBorders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62A39F" w:themeColor="accent6"/>
        <w:left w:val="single" w:sz="24" w:space="0" w:color="62A39F" w:themeColor="accent6"/>
        <w:bottom w:val="single" w:sz="24" w:space="0" w:color="62A39F" w:themeColor="accent6"/>
        <w:right w:val="single" w:sz="24" w:space="0" w:color="62A39F" w:themeColor="accent6"/>
      </w:tblBorders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1C6194" w:themeColor="accent2" w:themeShade="BF"/>
    </w:rPr>
    <w:tblPr>
      <w:tblStyleRowBandSize w:val="1"/>
      <w:tblStyleColBandSize w:val="1"/>
      <w:tblBorders>
        <w:top w:val="single" w:sz="4" w:space="0" w:color="2683C6" w:themeColor="accent2"/>
        <w:bottom w:val="single" w:sz="4" w:space="0" w:color="2683C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27CED7" w:themeColor="accent3"/>
        <w:bottom w:val="single" w:sz="4" w:space="0" w:color="27CE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7CE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318B70" w:themeColor="accent4" w:themeShade="BF"/>
    </w:rPr>
    <w:tblPr>
      <w:tblStyleRowBandSize w:val="1"/>
      <w:tblStyleColBandSize w:val="1"/>
      <w:tblBorders>
        <w:top w:val="single" w:sz="4" w:space="0" w:color="42BA97" w:themeColor="accent4"/>
        <w:bottom w:val="single" w:sz="4" w:space="0" w:color="42BA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BA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2E653E" w:themeColor="accent5" w:themeShade="BF"/>
    </w:rPr>
    <w:tblPr>
      <w:tblStyleRowBandSize w:val="1"/>
      <w:tblStyleColBandSize w:val="1"/>
      <w:tblBorders>
        <w:top w:val="single" w:sz="4" w:space="0" w:color="3E8853" w:themeColor="accent5"/>
        <w:bottom w:val="single" w:sz="4" w:space="0" w:color="3E885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487B77" w:themeColor="accent6" w:themeShade="BF"/>
    </w:rPr>
    <w:tblPr>
      <w:tblStyleRowBandSize w:val="1"/>
      <w:tblStyleColBandSize w:val="1"/>
      <w:tblBorders>
        <w:top w:val="single" w:sz="4" w:space="0" w:color="62A39F" w:themeColor="accent6"/>
        <w:bottom w:val="single" w:sz="4" w:space="0" w:color="62A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2A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1D99A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E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E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E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E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BA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BA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BA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BA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CADE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rt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292B9CA52FC4069B4ABA8E96F19C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B7B80-7E13-4CC7-A78D-A6D3D53466CD}"/>
      </w:docPartPr>
      <w:docPartBody>
        <w:p w:rsidR="00BD392B" w:rsidRDefault="0088090B">
          <w:pPr>
            <w:pStyle w:val="5292B9CA52FC4069B4ABA8E96F19C059"/>
          </w:pPr>
          <w:r w:rsidRPr="00CF1A49">
            <w:t>Experience</w:t>
          </w:r>
        </w:p>
      </w:docPartBody>
    </w:docPart>
    <w:docPart>
      <w:docPartPr>
        <w:name w:val="5ACD843BB50643E193CF1A56F8E6E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649E9-67B1-4FA8-983D-3EE3786009DF}"/>
      </w:docPartPr>
      <w:docPartBody>
        <w:p w:rsidR="00BD392B" w:rsidRDefault="0088090B">
          <w:pPr>
            <w:pStyle w:val="5ACD843BB50643E193CF1A56F8E6EB74"/>
          </w:pPr>
          <w:r w:rsidRPr="00CF1A49">
            <w:t>Education</w:t>
          </w:r>
        </w:p>
      </w:docPartBody>
    </w:docPart>
    <w:docPart>
      <w:docPartPr>
        <w:name w:val="4DD247BEB100469899E9F2B342C16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1875A-F12E-4B13-899F-759C6CC12EE1}"/>
      </w:docPartPr>
      <w:docPartBody>
        <w:p w:rsidR="00BD392B" w:rsidRDefault="0088090B">
          <w:pPr>
            <w:pStyle w:val="4DD247BEB100469899E9F2B342C16689"/>
          </w:pPr>
          <w:r w:rsidRPr="00CF1A49">
            <w:t>Skills</w:t>
          </w:r>
        </w:p>
      </w:docPartBody>
    </w:docPart>
    <w:docPart>
      <w:docPartPr>
        <w:name w:val="1ABA12BD9ED942F182878EE2A7954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A55A8-7CE8-4ACD-8EE0-356BD74CC5E5}"/>
      </w:docPartPr>
      <w:docPartBody>
        <w:p w:rsidR="00BD392B" w:rsidRDefault="0088090B">
          <w:pPr>
            <w:pStyle w:val="1ABA12BD9ED942F182878EE2A7954E23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0B"/>
    <w:rsid w:val="0088090B"/>
    <w:rsid w:val="00BD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292B9CA52FC4069B4ABA8E96F19C059">
    <w:name w:val="5292B9CA52FC4069B4ABA8E96F19C05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ACD843BB50643E193CF1A56F8E6EB74">
    <w:name w:val="5ACD843BB50643E193CF1A56F8E6EB74"/>
  </w:style>
  <w:style w:type="paragraph" w:customStyle="1" w:styleId="4DD247BEB100469899E9F2B342C16689">
    <w:name w:val="4DD247BEB100469899E9F2B342C16689"/>
  </w:style>
  <w:style w:type="paragraph" w:customStyle="1" w:styleId="1ABA12BD9ED942F182878EE2A7954E23">
    <w:name w:val="1ABA12BD9ED942F182878EE2A7954E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Wurtman</dc:creator>
  <cp:keywords/>
  <dc:description/>
  <cp:lastModifiedBy>Stuart Wurtman</cp:lastModifiedBy>
  <cp:revision>2</cp:revision>
  <cp:lastPrinted>2019-04-10T14:56:00Z</cp:lastPrinted>
  <dcterms:created xsi:type="dcterms:W3CDTF">2020-11-23T06:32:00Z</dcterms:created>
  <dcterms:modified xsi:type="dcterms:W3CDTF">2020-11-23T06:32:00Z</dcterms:modified>
  <cp:category/>
</cp:coreProperties>
</file>